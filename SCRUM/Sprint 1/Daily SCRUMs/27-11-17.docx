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27-11-17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Maken zodat de motor naar de kant roteert die de speler op gaat.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het spel gewerkt zodat de auto wordt geladen en kan bewegen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 verder met de code van gister, en ga ook weer tutorials kijken.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verdergaan met mijn spel.</w:t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Daily SCRUM</Template>
  <TotalTime>0</TotalTime>
  <Application>LibreOffice/5.4.3.2$Linux_X86_64 LibreOffice_project/40m0$Build-2</Application>
  <Pages>1</Pages>
  <Words>135</Words>
  <Characters>671</Characters>
  <CharactersWithSpaces>773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2017-11-27T12:40:50Z</dcterms:created>
  <dc:creator>Mitchel van Hamburg</dc:creator>
  <dc:description/>
  <dc:language>nl-NL</dc:language>
  <cp:lastModifiedBy/>
  <cp:revision>1</cp:revision>
  <dc:subject/>
  <dc:title>Daily SCRUM</dc:title>
</cp:coreProperties>
</file>