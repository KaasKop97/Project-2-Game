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04-12-17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Beginnetje maken aan de computer spelers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gevonden van space invaders die ik wil gaan gebruiken als voorbeeld voor mijn eigen spel.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Obstakels maken en code te bekijken van iemand die ik kan gebruiken als voorbeeld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Colission detection bij obstakels.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Adobe Blank" w:cs="Ek Mukta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Daily SCRUM</Template>
  <TotalTime>6</TotalTime>
  <Application>LibreOffice/5.4.3.2$Linux_X86_64 LibreOffice_project/40m0$Build-2</Application>
  <Pages>1</Pages>
  <Words>121</Words>
  <Characters>635</Characters>
  <CharactersWithSpaces>724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2017-12-04T11:31:33Z</dcterms:created>
  <dc:creator>Mitchel van Hamburg</dc:creator>
  <dc:description/>
  <dc:language>nl-NL</dc:language>
  <cp:lastModifiedBy>Mitchel van Hamburg</cp:lastModifiedBy>
  <dcterms:modified xsi:type="dcterms:W3CDTF">2017-12-04T11:38:14Z</dcterms:modified>
  <cp:revision>2</cp:revision>
  <dc:subject/>
  <dc:title>Daily SCRUM</dc:title>
</cp:coreProperties>
</file>