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20-11-17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0" w:name="__DdeLink__112_1312769949"/>
            <w:bookmarkEnd w:id="0"/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Begin maken aan het design van mijn spel.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sz w:val="20"/>
                <w:szCs w:val="20"/>
              </w:rPr>
              <w:t>B</w:t>
            </w:r>
            <w:r>
              <w:rPr>
                <w:rFonts w:ascii="Verdana" w:hAnsi="Verdana"/>
                <w:sz w:val="20"/>
                <w:szCs w:val="20"/>
              </w:rPr>
              <w:t xml:space="preserve">oundaries op te zetten in het spel, </w:t>
            </w:r>
            <w:r>
              <w:rPr>
                <w:rFonts w:ascii="Verdana" w:hAnsi="Verdana"/>
                <w:sz w:val="20"/>
                <w:szCs w:val="20"/>
              </w:rPr>
              <w:t>Tutorials lezen/kijken.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Error in de codes.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Tutorials lezen/kijken, zelf iets coderen. 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lastig, dus ga ik tutorials lezen/bekijken.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N.V.T.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Verdana" w:hAnsi="Verdana"/>
                <w:sz w:val="20"/>
                <w:szCs w:val="20"/>
              </w:rPr>
              <w:t>Tutorials van pygame lezen/bekijken, begin maken aan code van de game, en het design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 is lastig, ik ga ook tutorials lezen/bekijken.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Daily SCRUM</Template>
  <TotalTime>8</TotalTime>
  <Application>LibreOffice/5.4.3.2$Linux_X86_64 LibreOffice_project/40m0$Build-2</Application>
  <Pages>1</Pages>
  <Words>134</Words>
  <Characters>714</Characters>
  <CharactersWithSpaces>817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2017-11-20T09:53:04Z</dcterms:created>
  <dc:creator>Mitchel van Hamburg</dc:creator>
  <dc:description/>
  <dc:language>nl-NL</dc:language>
  <cp:lastModifiedBy>Mitchel van Hamburg</cp:lastModifiedBy>
  <dcterms:modified xsi:type="dcterms:W3CDTF">2017-11-20T10:55:41Z</dcterms:modified>
  <cp:revision>6</cp:revision>
  <dc:subject/>
  <dc:title>Daily SCRUM</dc:title>
</cp:coreProperties>
</file>